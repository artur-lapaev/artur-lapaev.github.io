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D967DF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11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10"/>
                <w:szCs w:val="10"/>
              </w:rPr>
            </w:pPr>
          </w:p>
        </w:tc>
      </w:tr>
      <w:tr w:rsidR="00D967DF">
        <w:trPr>
          <w:trHeight w:hRule="exact" w:val="86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9"/>
                <w:szCs w:val="9"/>
              </w:rPr>
            </w:pPr>
          </w:p>
        </w:tc>
      </w:tr>
      <w:tr w:rsidR="00D967DF">
        <w:trPr>
          <w:trHeight w:hRule="exact" w:val="20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D967DF" w:rsidRDefault="00D967DF">
            <w:pPr>
              <w:pStyle w:val="ad"/>
              <w:rPr>
                <w:sz w:val="2"/>
                <w:szCs w:val="2"/>
              </w:rPr>
            </w:pPr>
          </w:p>
        </w:tc>
      </w:tr>
      <w:tr w:rsidR="00D967DF">
        <w:trPr>
          <w:trHeight w:hRule="exact" w:val="50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4"/>
                <w:szCs w:val="4"/>
              </w:rPr>
            </w:pPr>
          </w:p>
        </w:tc>
      </w:tr>
      <w:tr w:rsidR="00D967DF">
        <w:trPr>
          <w:trHeight w:hRule="exact" w:val="29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3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29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  <w:tr w:rsidR="00D967DF">
        <w:trPr>
          <w:trHeight w:hRule="exact" w:val="45"/>
        </w:trPr>
        <w:tc>
          <w:tcPr>
            <w:tcW w:w="3221" w:type="pct"/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D967DF" w:rsidRDefault="00D967DF">
            <w:pPr>
              <w:pStyle w:val="ad"/>
              <w:rPr>
                <w:sz w:val="8"/>
                <w:szCs w:val="8"/>
              </w:rPr>
            </w:pPr>
          </w:p>
        </w:tc>
      </w:tr>
    </w:tbl>
    <w:p w:rsidR="00D967DF" w:rsidRDefault="00D967DF"/>
    <w:sdt>
      <w:sdtPr>
        <w:alias w:val="Название резюме"/>
        <w:tag w:val="Название резюме"/>
        <w:id w:val="-1951695201"/>
        <w:placeholder>
          <w:docPart w:val="B83DBCB966994B22A98A1761000D34EE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D967DF" w:rsidRDefault="004C466B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372.75pt;margin-top:2.95pt;width:97.15pt;height:168.9pt;z-index:251660288;mso-position-horizontal-relative:text;mso-position-vertical-relative:text;mso-width-relative:page;mso-height-relative:page">
                <v:imagedata r:id="rId10" o:title="lc3kjUJ8oE0" croptop="4594f" cropbottom="16630f" cropleft="24569f" cropright="23988f"/>
              </v:shape>
            </w:pict>
          </w:r>
        </w:p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409"/>
            <w:gridCol w:w="3614"/>
          </w:tblGrid>
          <w:tr w:rsidR="00D967DF" w:rsidRPr="00EC6346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id w:val="3054493"/>
                  <w:placeholder>
                    <w:docPart w:val="675302238BF542A0B1708735803B10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967DF" w:rsidRDefault="007F7F74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proofErr w:type="spellStart"/>
                    <w:r w:rsidRPr="007F7F7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Artur</w:t>
                    </w:r>
                    <w:proofErr w:type="spellEnd"/>
                    <w:r w:rsidRPr="007F7F7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7F7F7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Lapaev</w:t>
                    </w:r>
                    <w:proofErr w:type="spellEnd"/>
                  </w:p>
                </w:sdtContent>
              </w:sdt>
              <w:p w:rsidR="00D967DF" w:rsidRPr="007F7F74" w:rsidRDefault="007F7F74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 xml:space="preserve">Беларусь, </w:t>
                </w:r>
                <w:proofErr w:type="spellStart"/>
                <w:r>
                  <w:rPr>
                    <w:color w:val="424456" w:themeColor="text2"/>
                  </w:rPr>
                  <w:t>г</w:t>
                </w:r>
                <w:proofErr w:type="gramStart"/>
                <w:r>
                  <w:rPr>
                    <w:color w:val="424456" w:themeColor="text2"/>
                  </w:rPr>
                  <w:t>.М</w:t>
                </w:r>
                <w:proofErr w:type="gramEnd"/>
                <w:r>
                  <w:rPr>
                    <w:color w:val="424456" w:themeColor="text2"/>
                  </w:rPr>
                  <w:t>огилев</w:t>
                </w:r>
                <w:proofErr w:type="spellEnd"/>
              </w:p>
              <w:p w:rsidR="00D967DF" w:rsidRPr="00EA250A" w:rsidRDefault="007F7F74">
                <w:pPr>
                  <w:spacing w:after="0" w:line="240" w:lineRule="auto"/>
                  <w:rPr>
                    <w:color w:val="424456" w:themeColor="text2"/>
                  </w:rPr>
                </w:pPr>
                <w:r w:rsidRPr="00EA250A">
                  <w:rPr>
                    <w:color w:val="424456" w:themeColor="text2"/>
                  </w:rPr>
                  <w:t>+375297257740</w:t>
                </w:r>
              </w:p>
              <w:p w:rsidR="00D967DF" w:rsidRPr="007F7F74" w:rsidRDefault="007F7F74">
                <w:pPr>
                  <w:spacing w:after="0" w:line="240" w:lineRule="auto"/>
                  <w:rPr>
                    <w:color w:val="424456" w:themeColor="text2"/>
                    <w:lang w:val="en-US"/>
                  </w:rPr>
                </w:pPr>
                <w:r>
                  <w:rPr>
                    <w:color w:val="424456" w:themeColor="text2"/>
                    <w:lang w:val="en-US"/>
                  </w:rPr>
                  <w:t xml:space="preserve">Skype: </w:t>
                </w:r>
                <w:proofErr w:type="spellStart"/>
                <w:r>
                  <w:rPr>
                    <w:color w:val="424456" w:themeColor="text2"/>
                    <w:lang w:val="en-US"/>
                  </w:rPr>
                  <w:t>artur.lapaev</w:t>
                </w:r>
                <w:proofErr w:type="spellEnd"/>
              </w:p>
              <w:p w:rsidR="00D967DF" w:rsidRPr="004765E8" w:rsidRDefault="004765E8" w:rsidP="004765E8">
                <w:pPr>
                  <w:spacing w:after="0" w:line="240" w:lineRule="auto"/>
                  <w:rPr>
                    <w:lang w:val="en-US"/>
                  </w:rPr>
                </w:pPr>
                <w:r w:rsidRPr="004765E8">
                  <w:rPr>
                    <w:color w:val="424456" w:themeColor="text2"/>
                    <w:lang w:val="en-US"/>
                  </w:rPr>
                  <w:t>https://artur-lapaev.github.io/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D967DF" w:rsidRPr="004765E8" w:rsidRDefault="00D967D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  <w:lang w:val="en-US"/>
                  </w:rPr>
                </w:pPr>
              </w:p>
            </w:tc>
          </w:tr>
        </w:tbl>
        <w:p w:rsidR="00D967DF" w:rsidRDefault="004C466B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37"/>
        <w:gridCol w:w="7786"/>
      </w:tblGrid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Цели</w:t>
            </w:r>
          </w:p>
        </w:tc>
        <w:tc>
          <w:tcPr>
            <w:tcW w:w="7786" w:type="dxa"/>
            <w:shd w:val="clear" w:color="auto" w:fill="auto"/>
          </w:tcPr>
          <w:p w:rsidR="00D967DF" w:rsidRPr="007F7F74" w:rsidRDefault="007F7F74">
            <w:pPr>
              <w:spacing w:after="0" w:line="240" w:lineRule="auto"/>
              <w:rPr>
                <w:color w:val="424456" w:themeColor="text2"/>
                <w:lang w:val="en-US"/>
              </w:rPr>
            </w:pPr>
            <w:r>
              <w:rPr>
                <w:color w:val="424456" w:themeColor="text2"/>
              </w:rPr>
              <w:t xml:space="preserve">Получение должности </w:t>
            </w:r>
            <w:r>
              <w:rPr>
                <w:color w:val="424456" w:themeColor="text2"/>
                <w:lang w:val="en-US"/>
              </w:rPr>
              <w:t>Front-End developer</w:t>
            </w:r>
          </w:p>
          <w:p w:rsidR="00D967DF" w:rsidRDefault="00D967DF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Умения и навыки</w:t>
            </w:r>
          </w:p>
        </w:tc>
        <w:tc>
          <w:tcPr>
            <w:tcW w:w="7786" w:type="dxa"/>
            <w:shd w:val="clear" w:color="auto" w:fill="auto"/>
          </w:tcPr>
          <w:p w:rsidR="00D967DF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HTML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CSS 3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BootStrap</w:t>
            </w:r>
            <w:proofErr w:type="spellEnd"/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FlexBox</w:t>
            </w:r>
            <w:proofErr w:type="spellEnd"/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LESS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JavaScript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jQuery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EcmaScript</w:t>
            </w:r>
            <w:proofErr w:type="spellEnd"/>
            <w:r>
              <w:rPr>
                <w:b/>
                <w:bCs/>
                <w:lang w:val="en-US"/>
              </w:rPr>
              <w:t xml:space="preserve"> 6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Angular 2-4</w:t>
            </w:r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TypeScript</w:t>
            </w:r>
            <w:proofErr w:type="spellEnd"/>
          </w:p>
          <w:p w:rsidR="007F7F74" w:rsidRPr="007F7F74" w:rsidRDefault="007F7F74" w:rsidP="007F7F74">
            <w:pPr>
              <w:pStyle w:val="a1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Git</w:t>
            </w:r>
            <w:proofErr w:type="spellEnd"/>
          </w:p>
          <w:p w:rsidR="007F7F74" w:rsidRPr="004765E8" w:rsidRDefault="007F7F74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Adobe Photoshop</w:t>
            </w:r>
          </w:p>
          <w:p w:rsidR="004765E8" w:rsidRPr="004765E8" w:rsidRDefault="004765E8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 xml:space="preserve">Основы </w:t>
            </w:r>
            <w:r>
              <w:rPr>
                <w:b/>
                <w:bCs/>
                <w:lang w:val="en-US"/>
              </w:rPr>
              <w:t>PHP</w:t>
            </w:r>
          </w:p>
          <w:p w:rsidR="004765E8" w:rsidRPr="00EA250A" w:rsidRDefault="004765E8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 xml:space="preserve">Основы </w:t>
            </w:r>
            <w:proofErr w:type="spellStart"/>
            <w:r>
              <w:rPr>
                <w:b/>
                <w:bCs/>
                <w:lang w:val="en-US"/>
              </w:rPr>
              <w:t>NodeJS</w:t>
            </w:r>
            <w:proofErr w:type="spellEnd"/>
          </w:p>
          <w:p w:rsidR="00EA250A" w:rsidRDefault="00EA250A" w:rsidP="007F7F74">
            <w:pPr>
              <w:pStyle w:val="a1"/>
              <w:rPr>
                <w:b/>
                <w:bCs/>
              </w:rPr>
            </w:pPr>
            <w:r>
              <w:rPr>
                <w:b/>
                <w:bCs/>
              </w:rPr>
              <w:t>Английский язык (</w:t>
            </w:r>
            <w:r>
              <w:rPr>
                <w:b/>
                <w:bCs/>
                <w:lang w:val="en-US"/>
              </w:rPr>
              <w:t xml:space="preserve">A2 -) </w:t>
            </w:r>
          </w:p>
        </w:tc>
      </w:tr>
      <w:tr w:rsidR="00D967DF" w:rsidTr="007F7F74">
        <w:trPr>
          <w:jc w:val="center"/>
        </w:trPr>
        <w:tc>
          <w:tcPr>
            <w:tcW w:w="2237" w:type="dxa"/>
            <w:tcBorders>
              <w:top w:val="nil"/>
            </w:tcBorders>
            <w:shd w:val="clear" w:color="auto" w:fill="auto"/>
          </w:tcPr>
          <w:p w:rsidR="00D967DF" w:rsidRDefault="00D967D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tcBorders>
              <w:top w:val="nil"/>
            </w:tcBorders>
            <w:shd w:val="clear" w:color="auto" w:fill="auto"/>
          </w:tcPr>
          <w:p w:rsidR="00D967DF" w:rsidRDefault="00D967DF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Образование</w:t>
            </w:r>
          </w:p>
        </w:tc>
        <w:tc>
          <w:tcPr>
            <w:tcW w:w="7786" w:type="dxa"/>
            <w:shd w:val="clear" w:color="auto" w:fill="auto"/>
          </w:tcPr>
          <w:p w:rsidR="00D967DF" w:rsidRDefault="007F7F74">
            <w:pPr>
              <w:pStyle w:val="af4"/>
              <w:framePr w:hSpace="0" w:wrap="auto" w:hAnchor="text" w:xAlign="left" w:yAlign="inline"/>
            </w:pPr>
            <w:r>
              <w:t>Могилевский Государственный Политехнический Колледж</w:t>
            </w:r>
          </w:p>
          <w:p w:rsidR="00D967DF" w:rsidRDefault="007F7F7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31.05.2016</w:t>
            </w:r>
          </w:p>
          <w:p w:rsidR="00D967DF" w:rsidRDefault="004C466B">
            <w:pPr>
              <w:pStyle w:val="a1"/>
            </w:pPr>
            <w:sdt>
              <w:sdtPr>
                <w:id w:val="2657551"/>
                <w:placeholder>
                  <w:docPart w:val="BD0586FEBE894B15BFC971E6A15CE610"/>
                </w:placeholder>
                <w:temporary/>
                <w:showingPlcHdr/>
                <w:text/>
              </w:sdtPr>
              <w:sdtEndPr/>
              <w:sdtContent>
                <w:r w:rsidR="0021484B">
                  <w:t>[Введите список поощрений]</w:t>
                </w:r>
              </w:sdtContent>
            </w:sdt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  <w:vAlign w:val="bottom"/>
          </w:tcPr>
          <w:p w:rsidR="00D967DF" w:rsidRDefault="00D967D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shd w:val="clear" w:color="auto" w:fill="auto"/>
            <w:vAlign w:val="bottom"/>
          </w:tcPr>
          <w:p w:rsidR="00D967DF" w:rsidRDefault="00D967DF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D967DF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D967DF" w:rsidRDefault="0021484B">
            <w:pPr>
              <w:pStyle w:val="af3"/>
              <w:framePr w:hSpace="0" w:wrap="auto" w:hAnchor="text" w:xAlign="left" w:yAlign="inline"/>
            </w:pPr>
            <w:r>
              <w:t>Опыт работы</w:t>
            </w:r>
          </w:p>
          <w:p w:rsidR="00D967DF" w:rsidRDefault="00D967D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shd w:val="clear" w:color="auto" w:fill="auto"/>
          </w:tcPr>
          <w:p w:rsidR="00D967DF" w:rsidRDefault="007F7F74">
            <w:pPr>
              <w:pStyle w:val="af4"/>
              <w:framePr w:hSpace="0" w:wrap="auto" w:hAnchor="text" w:xAlign="left" w:yAlign="inline"/>
              <w:rPr>
                <w:color w:val="438086" w:themeColor="accent2"/>
              </w:rPr>
            </w:pPr>
            <w:r>
              <w:t>Оператор ЭВМ</w:t>
            </w:r>
          </w:p>
          <w:p w:rsidR="00D967DF" w:rsidRDefault="007F7F7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Сентябрь 2016 </w:t>
            </w:r>
            <w:r w:rsidR="0021484B">
              <w:rPr>
                <w:color w:val="424456" w:themeColor="text2"/>
              </w:rPr>
              <w:t xml:space="preserve">– </w:t>
            </w:r>
            <w:r>
              <w:rPr>
                <w:color w:val="424456" w:themeColor="text2"/>
              </w:rPr>
              <w:t>сентябрь 2017</w:t>
            </w:r>
          </w:p>
          <w:p w:rsidR="00D967DF" w:rsidRDefault="007F7F7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Настройка компьютерной техники</w:t>
            </w:r>
          </w:p>
          <w:p w:rsidR="007F7F74" w:rsidRDefault="00EC634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Работа с локальной сетью</w:t>
            </w:r>
            <w:bookmarkStart w:id="0" w:name="_GoBack"/>
            <w:bookmarkEnd w:id="0"/>
          </w:p>
          <w:p w:rsidR="007F7F74" w:rsidRDefault="007F7F74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Работа с контентом сайта.</w:t>
            </w:r>
          </w:p>
          <w:p w:rsidR="00D967DF" w:rsidRDefault="004765E8">
            <w:pPr>
              <w:spacing w:after="0" w:line="240" w:lineRule="auto"/>
              <w:rPr>
                <w:b/>
                <w:bCs/>
                <w:color w:val="438086" w:themeColor="accent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2F557B" wp14:editId="32EF0E8D">
                  <wp:simplePos x="0" y="0"/>
                  <wp:positionH relativeFrom="column">
                    <wp:posOffset>1998980</wp:posOffset>
                  </wp:positionH>
                  <wp:positionV relativeFrom="paragraph">
                    <wp:posOffset>104140</wp:posOffset>
                  </wp:positionV>
                  <wp:extent cx="2076450" cy="2921000"/>
                  <wp:effectExtent l="0" t="0" r="0" b="0"/>
                  <wp:wrapNone/>
                  <wp:docPr id="1" name="Рисунок 1" descr="https://pp.userapi.com/c841022/v841022490/bb20/OAERKZ8_R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userapi.com/c841022/v841022490/bb20/OAERKZ8_Rt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17"/>
                          <a:stretch/>
                        </pic:blipFill>
                        <pic:spPr bwMode="auto">
                          <a:xfrm>
                            <a:off x="0" y="0"/>
                            <a:ext cx="207645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7F74" w:rsidTr="007F7F74">
        <w:trPr>
          <w:jc w:val="center"/>
        </w:trPr>
        <w:tc>
          <w:tcPr>
            <w:tcW w:w="2237" w:type="dxa"/>
            <w:shd w:val="clear" w:color="auto" w:fill="auto"/>
          </w:tcPr>
          <w:p w:rsidR="007F7F74" w:rsidRDefault="007F7F74" w:rsidP="0078096F">
            <w:pPr>
              <w:pStyle w:val="af3"/>
              <w:framePr w:hSpace="0" w:wrap="auto" w:hAnchor="text" w:xAlign="left" w:yAlign="inline"/>
            </w:pPr>
            <w:r>
              <w:t>Сертификаты</w:t>
            </w:r>
          </w:p>
          <w:p w:rsidR="007F7F74" w:rsidRDefault="007F7F74" w:rsidP="0078096F">
            <w:pPr>
              <w:pStyle w:val="af3"/>
              <w:framePr w:hSpace="0" w:wrap="auto" w:hAnchor="text" w:xAlign="left" w:yAlign="inline"/>
            </w:pPr>
          </w:p>
        </w:tc>
        <w:tc>
          <w:tcPr>
            <w:tcW w:w="7786" w:type="dxa"/>
            <w:shd w:val="clear" w:color="auto" w:fill="auto"/>
          </w:tcPr>
          <w:p w:rsidR="007F7F74" w:rsidRPr="007F7F74" w:rsidRDefault="004C466B" w:rsidP="007F7F74">
            <w:pPr>
              <w:pStyle w:val="af4"/>
              <w:framePr w:wrap="around"/>
            </w:pPr>
            <w:hyperlink r:id="rId13" w:history="1">
              <w:r w:rsidR="007F7F74" w:rsidRPr="007F7F74">
                <w:rPr>
                  <w:rStyle w:val="affb"/>
                </w:rPr>
                <w:t>Сертификация mail.ru по CSS 3</w:t>
              </w:r>
            </w:hyperlink>
          </w:p>
        </w:tc>
      </w:tr>
    </w:tbl>
    <w:p w:rsidR="007F7F74" w:rsidRPr="004765E8" w:rsidRDefault="007F7F74">
      <w:pPr>
        <w:rPr>
          <w:rStyle w:val="afe"/>
          <w:i w:val="0"/>
          <w:iCs/>
        </w:rPr>
      </w:pPr>
      <w:r w:rsidRPr="004765E8">
        <w:rPr>
          <w:rStyle w:val="afe"/>
          <w:i w:val="0"/>
          <w:iCs/>
        </w:rPr>
        <w:t xml:space="preserve">            </w:t>
      </w:r>
    </w:p>
    <w:sectPr w:rsidR="007F7F74" w:rsidRPr="004765E8"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66B" w:rsidRDefault="004C466B">
      <w:pPr>
        <w:spacing w:after="0" w:line="240" w:lineRule="auto"/>
      </w:pPr>
      <w:r>
        <w:separator/>
      </w:r>
    </w:p>
  </w:endnote>
  <w:endnote w:type="continuationSeparator" w:id="0">
    <w:p w:rsidR="004C466B" w:rsidRDefault="004C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66B" w:rsidRDefault="004C466B">
      <w:pPr>
        <w:spacing w:after="0" w:line="240" w:lineRule="auto"/>
      </w:pPr>
      <w:r>
        <w:separator/>
      </w:r>
    </w:p>
  </w:footnote>
  <w:footnote w:type="continuationSeparator" w:id="0">
    <w:p w:rsidR="004C466B" w:rsidRDefault="004C4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74"/>
    <w:rsid w:val="0021484B"/>
    <w:rsid w:val="004765E8"/>
    <w:rsid w:val="004C466B"/>
    <w:rsid w:val="007F7F74"/>
    <w:rsid w:val="00924170"/>
    <w:rsid w:val="00BC098F"/>
    <w:rsid w:val="00D967DF"/>
    <w:rsid w:val="00EA250A"/>
    <w:rsid w:val="00EC634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unhideWhenUsed/>
    <w:rsid w:val="007F7F74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unhideWhenUsed/>
    <w:rsid w:val="007F7F74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ertification.mail.ru/certificates/b96970f0-1e19-4b06-992b-e3a43de0acd0/?utm_source=Trigger_certification&amp;utm_medium=Email&amp;utm_campaign=Trigger_certification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3DBCB966994B22A98A1761000D3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8F3E14-681C-43DD-A9CE-EB9A74CDA5CD}"/>
      </w:docPartPr>
      <w:docPartBody>
        <w:p w:rsidR="00641D9B" w:rsidRDefault="0005623E">
          <w:pPr>
            <w:pStyle w:val="B83DBCB966994B22A98A1761000D34EE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675302238BF542A0B1708735803B1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93DFF-0066-433E-A3F2-2494BB7A4AFE}"/>
      </w:docPartPr>
      <w:docPartBody>
        <w:p w:rsidR="00641D9B" w:rsidRDefault="0005623E">
          <w:pPr>
            <w:pStyle w:val="675302238BF542A0B1708735803B108A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[ВВЕДИТЕ СВОЕ ИМЯ]</w:t>
          </w:r>
        </w:p>
      </w:docPartBody>
    </w:docPart>
    <w:docPart>
      <w:docPartPr>
        <w:name w:val="BD0586FEBE894B15BFC971E6A15CE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CBD04-EB1D-4CA5-814E-A6CED0765F29}"/>
      </w:docPartPr>
      <w:docPartBody>
        <w:p w:rsidR="00641D9B" w:rsidRDefault="0005623E">
          <w:pPr>
            <w:pStyle w:val="BD0586FEBE894B15BFC971E6A15CE610"/>
          </w:pPr>
          <w:r>
            <w:t>[Введите список поощрений]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3E"/>
    <w:rsid w:val="0005623E"/>
    <w:rsid w:val="00641D9B"/>
    <w:rsid w:val="00972EC1"/>
    <w:rsid w:val="00D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B83DBCB966994B22A98A1761000D34EE">
    <w:name w:val="B83DBCB966994B22A98A1761000D34EE"/>
  </w:style>
  <w:style w:type="paragraph" w:customStyle="1" w:styleId="675302238BF542A0B1708735803B108A">
    <w:name w:val="675302238BF542A0B1708735803B108A"/>
  </w:style>
  <w:style w:type="paragraph" w:customStyle="1" w:styleId="D6F272116A5F46D18C365E78576AF6E7">
    <w:name w:val="D6F272116A5F46D18C365E78576AF6E7"/>
  </w:style>
  <w:style w:type="paragraph" w:customStyle="1" w:styleId="DC325C22104D40768C4070BC63B04954">
    <w:name w:val="DC325C22104D40768C4070BC63B04954"/>
  </w:style>
  <w:style w:type="paragraph" w:customStyle="1" w:styleId="A4D902F1C7014AC992E198D72593A383">
    <w:name w:val="A4D902F1C7014AC992E198D72593A383"/>
  </w:style>
  <w:style w:type="paragraph" w:customStyle="1" w:styleId="EC2BEE030A9B4602A4C24930263BB1BD">
    <w:name w:val="EC2BEE030A9B4602A4C24930263BB1BD"/>
  </w:style>
  <w:style w:type="paragraph" w:customStyle="1" w:styleId="BDD77412CCD84C04AFA13190F13496CE">
    <w:name w:val="BDD77412CCD84C04AFA13190F13496CE"/>
  </w:style>
  <w:style w:type="paragraph" w:customStyle="1" w:styleId="96F7511A8D5A425C8019C26099271DEB">
    <w:name w:val="96F7511A8D5A425C8019C26099271DEB"/>
  </w:style>
  <w:style w:type="paragraph" w:customStyle="1" w:styleId="7BC38ADC057547BA98069406DF62645D">
    <w:name w:val="7BC38ADC057547BA98069406DF62645D"/>
  </w:style>
  <w:style w:type="paragraph" w:customStyle="1" w:styleId="5B02D11B01DD4850AC111F669D80452D">
    <w:name w:val="5B02D11B01DD4850AC111F669D80452D"/>
  </w:style>
  <w:style w:type="paragraph" w:customStyle="1" w:styleId="BD0586FEBE894B15BFC971E6A15CE610">
    <w:name w:val="BD0586FEBE894B15BFC971E6A15CE610"/>
  </w:style>
  <w:style w:type="paragraph" w:customStyle="1" w:styleId="844E703DEC1C479480BA752B67E34EF1">
    <w:name w:val="844E703DEC1C479480BA752B67E34EF1"/>
  </w:style>
  <w:style w:type="paragraph" w:customStyle="1" w:styleId="F371CFF494604248B3F9D4FEE81D6F35">
    <w:name w:val="F371CFF494604248B3F9D4FEE81D6F35"/>
  </w:style>
  <w:style w:type="paragraph" w:customStyle="1" w:styleId="A691C287C8BF4D3E84688232F03387E8">
    <w:name w:val="A691C287C8BF4D3E84688232F03387E8"/>
  </w:style>
  <w:style w:type="paragraph" w:customStyle="1" w:styleId="1D7941533F3940EE8628A441FC819286">
    <w:name w:val="1D7941533F3940EE8628A441FC8192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B83DBCB966994B22A98A1761000D34EE">
    <w:name w:val="B83DBCB966994B22A98A1761000D34EE"/>
  </w:style>
  <w:style w:type="paragraph" w:customStyle="1" w:styleId="675302238BF542A0B1708735803B108A">
    <w:name w:val="675302238BF542A0B1708735803B108A"/>
  </w:style>
  <w:style w:type="paragraph" w:customStyle="1" w:styleId="D6F272116A5F46D18C365E78576AF6E7">
    <w:name w:val="D6F272116A5F46D18C365E78576AF6E7"/>
  </w:style>
  <w:style w:type="paragraph" w:customStyle="1" w:styleId="DC325C22104D40768C4070BC63B04954">
    <w:name w:val="DC325C22104D40768C4070BC63B04954"/>
  </w:style>
  <w:style w:type="paragraph" w:customStyle="1" w:styleId="A4D902F1C7014AC992E198D72593A383">
    <w:name w:val="A4D902F1C7014AC992E198D72593A383"/>
  </w:style>
  <w:style w:type="paragraph" w:customStyle="1" w:styleId="EC2BEE030A9B4602A4C24930263BB1BD">
    <w:name w:val="EC2BEE030A9B4602A4C24930263BB1BD"/>
  </w:style>
  <w:style w:type="paragraph" w:customStyle="1" w:styleId="BDD77412CCD84C04AFA13190F13496CE">
    <w:name w:val="BDD77412CCD84C04AFA13190F13496CE"/>
  </w:style>
  <w:style w:type="paragraph" w:customStyle="1" w:styleId="96F7511A8D5A425C8019C26099271DEB">
    <w:name w:val="96F7511A8D5A425C8019C26099271DEB"/>
  </w:style>
  <w:style w:type="paragraph" w:customStyle="1" w:styleId="7BC38ADC057547BA98069406DF62645D">
    <w:name w:val="7BC38ADC057547BA98069406DF62645D"/>
  </w:style>
  <w:style w:type="paragraph" w:customStyle="1" w:styleId="5B02D11B01DD4850AC111F669D80452D">
    <w:name w:val="5B02D11B01DD4850AC111F669D80452D"/>
  </w:style>
  <w:style w:type="paragraph" w:customStyle="1" w:styleId="BD0586FEBE894B15BFC971E6A15CE610">
    <w:name w:val="BD0586FEBE894B15BFC971E6A15CE610"/>
  </w:style>
  <w:style w:type="paragraph" w:customStyle="1" w:styleId="844E703DEC1C479480BA752B67E34EF1">
    <w:name w:val="844E703DEC1C479480BA752B67E34EF1"/>
  </w:style>
  <w:style w:type="paragraph" w:customStyle="1" w:styleId="F371CFF494604248B3F9D4FEE81D6F35">
    <w:name w:val="F371CFF494604248B3F9D4FEE81D6F35"/>
  </w:style>
  <w:style w:type="paragraph" w:customStyle="1" w:styleId="A691C287C8BF4D3E84688232F03387E8">
    <w:name w:val="A691C287C8BF4D3E84688232F03387E8"/>
  </w:style>
  <w:style w:type="paragraph" w:customStyle="1" w:styleId="1D7941533F3940EE8628A441FC819286">
    <w:name w:val="1D7941533F3940EE8628A441FC8192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22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Lapaev</dc:creator>
  <cp:lastModifiedBy>Artur</cp:lastModifiedBy>
  <cp:revision>3</cp:revision>
  <dcterms:created xsi:type="dcterms:W3CDTF">2017-07-16T09:16:00Z</dcterms:created>
  <dcterms:modified xsi:type="dcterms:W3CDTF">2017-07-31T21:46:00Z</dcterms:modified>
</cp:coreProperties>
</file>